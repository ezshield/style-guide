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4614A" w14:textId="77777777" w:rsidR="00B71CF4" w:rsidRDefault="00B71CF4" w:rsidP="00B71CF4"/>
    <w:p w14:paraId="141507E3" w14:textId="77777777" w:rsidR="00B71CF4" w:rsidRPr="00E62553" w:rsidRDefault="00B71CF4" w:rsidP="00B71CF4">
      <w:pPr>
        <w:rPr>
          <w:rFonts w:asciiTheme="majorHAnsi" w:eastAsiaTheme="minorEastAsia" w:hAnsiTheme="majorHAnsi"/>
          <w:b/>
          <w:bCs/>
          <w:noProof/>
          <w:sz w:val="28"/>
          <w:szCs w:val="28"/>
          <w:u w:val="single"/>
        </w:rPr>
      </w:pPr>
      <w:r>
        <w:rPr>
          <w:rFonts w:asciiTheme="majorHAnsi" w:eastAsiaTheme="minorEastAsia" w:hAnsiTheme="majorHAnsi"/>
          <w:b/>
          <w:bCs/>
          <w:noProof/>
          <w:sz w:val="28"/>
          <w:szCs w:val="28"/>
          <w:u w:val="single"/>
        </w:rPr>
        <w:t>Marketing Creative Brief</w:t>
      </w:r>
      <w:bookmarkStart w:id="0" w:name="_GoBack"/>
      <w:bookmarkEnd w:id="0"/>
    </w:p>
    <w:p w14:paraId="05DC4531" w14:textId="77777777" w:rsidR="00B71CF4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6E572557" w14:textId="77777777" w:rsidR="00B71CF4" w:rsidRPr="009E40D0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9E40D0">
        <w:rPr>
          <w:rFonts w:asciiTheme="majorHAnsi" w:eastAsiaTheme="minorEastAsia" w:hAnsiTheme="majorHAnsi"/>
          <w:b/>
          <w:noProof/>
          <w:sz w:val="24"/>
          <w:szCs w:val="24"/>
        </w:rPr>
        <w:t>Let’s get started w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>ith basic facts about your marketing p</w:t>
      </w:r>
      <w:r w:rsidRPr="009E40D0">
        <w:rPr>
          <w:rFonts w:asciiTheme="majorHAnsi" w:eastAsiaTheme="minorEastAsia" w:hAnsiTheme="majorHAnsi"/>
          <w:b/>
          <w:noProof/>
          <w:sz w:val="24"/>
          <w:szCs w:val="24"/>
        </w:rPr>
        <w:t xml:space="preserve">roject. </w:t>
      </w:r>
    </w:p>
    <w:p w14:paraId="204071D2" w14:textId="77777777" w:rsidR="00B71CF4" w:rsidRPr="00E62553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58"/>
        <w:gridCol w:w="2898"/>
      </w:tblGrid>
      <w:tr w:rsidR="00B71CF4" w:rsidRPr="00EC7D78" w14:paraId="77A9369D" w14:textId="77777777" w:rsidTr="005460FC">
        <w:trPr>
          <w:trHeight w:val="575"/>
        </w:trPr>
        <w:tc>
          <w:tcPr>
            <w:tcW w:w="5958" w:type="dxa"/>
            <w:vAlign w:val="center"/>
          </w:tcPr>
          <w:p w14:paraId="635B3877" w14:textId="77777777" w:rsidR="00B71CF4" w:rsidRPr="005E640B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  <w:r>
              <w:rPr>
                <w:rFonts w:asciiTheme="majorHAnsi" w:eastAsiaTheme="minorEastAsia" w:hAnsiTheme="majorHAnsi"/>
                <w:noProof/>
                <w:sz w:val="24"/>
                <w:szCs w:val="24"/>
              </w:rPr>
              <w:t>Today’s Date</w:t>
            </w:r>
          </w:p>
        </w:tc>
        <w:tc>
          <w:tcPr>
            <w:tcW w:w="2898" w:type="dxa"/>
            <w:vAlign w:val="center"/>
          </w:tcPr>
          <w:p w14:paraId="3D920965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  <w:p w14:paraId="267F2B34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</w:tbl>
    <w:p w14:paraId="31A1253D" w14:textId="77777777" w:rsidR="00B71CF4" w:rsidRPr="00E62553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58"/>
        <w:gridCol w:w="2898"/>
      </w:tblGrid>
      <w:tr w:rsidR="00B71CF4" w:rsidRPr="00EC7D78" w14:paraId="7C4B90B3" w14:textId="77777777" w:rsidTr="005460FC">
        <w:trPr>
          <w:trHeight w:val="575"/>
        </w:trPr>
        <w:tc>
          <w:tcPr>
            <w:tcW w:w="5958" w:type="dxa"/>
            <w:vAlign w:val="center"/>
          </w:tcPr>
          <w:p w14:paraId="0E1E66E9" w14:textId="77777777" w:rsidR="00B71CF4" w:rsidRPr="005E640B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  <w:r w:rsidRPr="005E640B">
              <w:rPr>
                <w:rFonts w:asciiTheme="majorHAnsi" w:eastAsiaTheme="minorEastAsia" w:hAnsiTheme="majorHAnsi"/>
                <w:noProof/>
                <w:sz w:val="24"/>
                <w:szCs w:val="24"/>
              </w:rPr>
              <w:t>Requesting Department</w:t>
            </w:r>
          </w:p>
        </w:tc>
        <w:tc>
          <w:tcPr>
            <w:tcW w:w="2898" w:type="dxa"/>
            <w:vAlign w:val="center"/>
          </w:tcPr>
          <w:p w14:paraId="3F5EB2A4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  <w:p w14:paraId="2EF807AF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  <w:tr w:rsidR="00B71CF4" w:rsidRPr="00EC7D78" w14:paraId="2A5C9E79" w14:textId="77777777" w:rsidTr="005460FC">
        <w:tc>
          <w:tcPr>
            <w:tcW w:w="5958" w:type="dxa"/>
            <w:vAlign w:val="center"/>
          </w:tcPr>
          <w:p w14:paraId="79FB11D8" w14:textId="77777777" w:rsidR="00B71CF4" w:rsidRPr="005E640B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  <w:r w:rsidRPr="005E640B">
              <w:rPr>
                <w:rFonts w:asciiTheme="majorHAnsi" w:eastAsiaTheme="minorEastAsia" w:hAnsiTheme="majorHAnsi"/>
                <w:noProof/>
                <w:sz w:val="24"/>
                <w:szCs w:val="24"/>
              </w:rPr>
              <w:t>Project Name</w:t>
            </w:r>
          </w:p>
        </w:tc>
        <w:tc>
          <w:tcPr>
            <w:tcW w:w="2898" w:type="dxa"/>
            <w:vAlign w:val="center"/>
          </w:tcPr>
          <w:p w14:paraId="2FE87E2F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  <w:p w14:paraId="053DAE84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  <w:tr w:rsidR="00B71CF4" w:rsidRPr="00EC7D78" w14:paraId="37D95F73" w14:textId="77777777" w:rsidTr="005460FC">
        <w:trPr>
          <w:trHeight w:val="521"/>
        </w:trPr>
        <w:tc>
          <w:tcPr>
            <w:tcW w:w="5958" w:type="dxa"/>
            <w:vAlign w:val="center"/>
          </w:tcPr>
          <w:p w14:paraId="3E385B5A" w14:textId="77777777" w:rsidR="00B71CF4" w:rsidRPr="005E640B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  <w:r w:rsidRPr="005E640B">
              <w:rPr>
                <w:rFonts w:asciiTheme="majorHAnsi" w:eastAsiaTheme="minorEastAsia" w:hAnsiTheme="majorHAnsi"/>
                <w:noProof/>
                <w:sz w:val="24"/>
                <w:szCs w:val="24"/>
              </w:rPr>
              <w:t>Project Type (Data Sheet, Infographic, Ad, Web Page, etc)</w:t>
            </w:r>
          </w:p>
        </w:tc>
        <w:tc>
          <w:tcPr>
            <w:tcW w:w="2898" w:type="dxa"/>
            <w:vAlign w:val="center"/>
          </w:tcPr>
          <w:p w14:paraId="13156BE8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  <w:tr w:rsidR="00B71CF4" w:rsidRPr="00EC7D78" w14:paraId="51ADD4E9" w14:textId="77777777" w:rsidTr="005460FC">
        <w:trPr>
          <w:trHeight w:val="530"/>
        </w:trPr>
        <w:tc>
          <w:tcPr>
            <w:tcW w:w="5958" w:type="dxa"/>
            <w:vAlign w:val="center"/>
          </w:tcPr>
          <w:p w14:paraId="292F9326" w14:textId="77777777" w:rsidR="00B71CF4" w:rsidRPr="005E640B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  <w:r w:rsidRPr="005E640B">
              <w:rPr>
                <w:rFonts w:asciiTheme="majorHAnsi" w:eastAsiaTheme="minorEastAsia" w:hAnsiTheme="majorHAnsi"/>
                <w:noProof/>
                <w:sz w:val="24"/>
                <w:szCs w:val="24"/>
              </w:rPr>
              <w:t>Project Specifications (Dimensions, Full Color, B&amp;W)</w:t>
            </w:r>
          </w:p>
        </w:tc>
        <w:tc>
          <w:tcPr>
            <w:tcW w:w="2898" w:type="dxa"/>
            <w:vAlign w:val="center"/>
          </w:tcPr>
          <w:p w14:paraId="212CE083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</w:tbl>
    <w:p w14:paraId="14CDC7E3" w14:textId="77777777" w:rsidR="00B71CF4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</w:p>
    <w:p w14:paraId="357A0FC1" w14:textId="77777777" w:rsidR="00B71CF4" w:rsidRPr="009E40D0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  <w:r>
        <w:rPr>
          <w:rFonts w:asciiTheme="majorHAnsi" w:eastAsiaTheme="minorEastAsia" w:hAnsiTheme="majorHAnsi"/>
          <w:b/>
          <w:noProof/>
          <w:sz w:val="24"/>
          <w:szCs w:val="24"/>
        </w:rPr>
        <w:t xml:space="preserve">Who is approving and reviewing this project? </w:t>
      </w:r>
    </w:p>
    <w:p w14:paraId="26BB331C" w14:textId="77777777" w:rsidR="00B71CF4" w:rsidRPr="00E62553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58"/>
        <w:gridCol w:w="2898"/>
      </w:tblGrid>
      <w:tr w:rsidR="00B71CF4" w:rsidRPr="00EC7D78" w14:paraId="06993AFE" w14:textId="77777777" w:rsidTr="005460FC">
        <w:tc>
          <w:tcPr>
            <w:tcW w:w="5958" w:type="dxa"/>
            <w:vAlign w:val="center"/>
          </w:tcPr>
          <w:p w14:paraId="76A48466" w14:textId="77777777" w:rsidR="00B71CF4" w:rsidRPr="005E640B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  <w:r w:rsidRPr="005E640B">
              <w:rPr>
                <w:rFonts w:asciiTheme="majorHAnsi" w:eastAsiaTheme="minorEastAsia" w:hAnsiTheme="majorHAnsi"/>
                <w:noProof/>
                <w:sz w:val="24"/>
                <w:szCs w:val="24"/>
              </w:rPr>
              <w:t>Who needs to be involved in the internal review?</w:t>
            </w:r>
          </w:p>
        </w:tc>
        <w:tc>
          <w:tcPr>
            <w:tcW w:w="2898" w:type="dxa"/>
            <w:vAlign w:val="center"/>
          </w:tcPr>
          <w:p w14:paraId="207824FC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  <w:p w14:paraId="3C2F88A0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  <w:tr w:rsidR="00B71CF4" w:rsidRPr="00EC7D78" w14:paraId="76C3B48D" w14:textId="77777777" w:rsidTr="005460FC">
        <w:tc>
          <w:tcPr>
            <w:tcW w:w="5958" w:type="dxa"/>
            <w:vAlign w:val="center"/>
          </w:tcPr>
          <w:p w14:paraId="3F78E615" w14:textId="77777777" w:rsidR="00B71CF4" w:rsidRPr="005E640B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  <w:r w:rsidRPr="005E640B">
              <w:rPr>
                <w:rFonts w:asciiTheme="majorHAnsi" w:eastAsiaTheme="minorEastAsia" w:hAnsiTheme="majorHAnsi"/>
                <w:noProof/>
                <w:sz w:val="24"/>
                <w:szCs w:val="24"/>
              </w:rPr>
              <w:t>Who needs to have the final say for internal approval?</w:t>
            </w:r>
          </w:p>
        </w:tc>
        <w:tc>
          <w:tcPr>
            <w:tcW w:w="2898" w:type="dxa"/>
            <w:vAlign w:val="center"/>
          </w:tcPr>
          <w:p w14:paraId="1C1F9C3B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  <w:p w14:paraId="03B94CCB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  <w:tr w:rsidR="00B71CF4" w:rsidRPr="00EC7D78" w14:paraId="68BA6989" w14:textId="77777777" w:rsidTr="005460FC">
        <w:trPr>
          <w:trHeight w:val="530"/>
        </w:trPr>
        <w:tc>
          <w:tcPr>
            <w:tcW w:w="5958" w:type="dxa"/>
            <w:vAlign w:val="center"/>
          </w:tcPr>
          <w:p w14:paraId="4CF276E3" w14:textId="77777777" w:rsidR="00B71CF4" w:rsidRPr="005E640B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  <w:r w:rsidRPr="005E640B">
              <w:rPr>
                <w:rFonts w:asciiTheme="majorHAnsi" w:eastAsiaTheme="minorEastAsia" w:hAnsiTheme="majorHAnsi"/>
                <w:noProof/>
                <w:sz w:val="24"/>
                <w:szCs w:val="24"/>
              </w:rPr>
              <w:t>Are there partners that need to approve the piece?</w:t>
            </w:r>
          </w:p>
        </w:tc>
        <w:tc>
          <w:tcPr>
            <w:tcW w:w="2898" w:type="dxa"/>
            <w:vAlign w:val="center"/>
          </w:tcPr>
          <w:p w14:paraId="0CC7D170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</w:tbl>
    <w:p w14:paraId="526FA148" w14:textId="77777777" w:rsidR="00B71CF4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</w:p>
    <w:p w14:paraId="1F8B324E" w14:textId="77777777" w:rsidR="00B71CF4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</w:p>
    <w:p w14:paraId="3A15AA6F" w14:textId="77777777" w:rsidR="00B71CF4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  <w:r>
        <w:rPr>
          <w:rFonts w:asciiTheme="majorHAnsi" w:eastAsiaTheme="minorEastAsia" w:hAnsiTheme="majorHAnsi"/>
          <w:b/>
          <w:noProof/>
          <w:sz w:val="24"/>
          <w:szCs w:val="24"/>
        </w:rPr>
        <w:t xml:space="preserve">Help us understand what you are trying to achieve with this project. </w:t>
      </w:r>
    </w:p>
    <w:p w14:paraId="6C3844D4" w14:textId="77777777" w:rsidR="00B71CF4" w:rsidRPr="002C569E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45B5776B" w14:textId="77777777" w:rsidR="00B71CF4" w:rsidRPr="00392B4E" w:rsidRDefault="00B71CF4" w:rsidP="00B71CF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What is your main objective 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>of</w:t>
      </w: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 this piece?  What are you trying to solve/answer/promote?</w:t>
      </w:r>
    </w:p>
    <w:p w14:paraId="5DB32E31" w14:textId="77777777" w:rsidR="00B71CF4" w:rsidRPr="002C569E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3E000456" w14:textId="77777777" w:rsidR="00B71CF4" w:rsidRPr="00392B4E" w:rsidRDefault="00B71CF4" w:rsidP="00B71CF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>Where is this piece going to be used?  (website, handout, retail promotion, etc)</w:t>
      </w:r>
    </w:p>
    <w:p w14:paraId="21B33EB8" w14:textId="77777777" w:rsidR="00B71CF4" w:rsidRPr="00392B4E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7479ECC3" w14:textId="77777777" w:rsidR="00B71CF4" w:rsidRPr="00392B4E" w:rsidRDefault="00B71CF4" w:rsidP="00B71CF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Who is this piece trying to target?  Who is the audience? </w:t>
      </w:r>
    </w:p>
    <w:p w14:paraId="047CDF77" w14:textId="77777777" w:rsidR="00B71CF4" w:rsidRPr="002C569E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45959DFD" w14:textId="77777777" w:rsidR="00B71CF4" w:rsidRPr="00392B4E" w:rsidRDefault="00B71CF4" w:rsidP="00B71CF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Are there specific ideas you </w:t>
      </w:r>
      <w:r w:rsidRPr="00392B4E">
        <w:rPr>
          <w:rFonts w:asciiTheme="majorHAnsi" w:eastAsiaTheme="minorEastAsia" w:hAnsiTheme="majorHAnsi"/>
          <w:b/>
          <w:noProof/>
          <w:color w:val="C0504D" w:themeColor="accent2"/>
          <w:sz w:val="24"/>
          <w:szCs w:val="24"/>
        </w:rPr>
        <w:t>would like to communicate</w:t>
      </w: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 in this piece?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 xml:space="preserve"> </w:t>
      </w:r>
    </w:p>
    <w:p w14:paraId="17DAD0DF" w14:textId="77777777" w:rsidR="00B71CF4" w:rsidRPr="002C569E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408BCC4F" w14:textId="77777777" w:rsidR="00B71CF4" w:rsidRPr="00392B4E" w:rsidRDefault="00B71CF4" w:rsidP="00B71CF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Are there specific things you </w:t>
      </w:r>
      <w:r w:rsidRPr="00392B4E">
        <w:rPr>
          <w:rFonts w:asciiTheme="majorHAnsi" w:eastAsiaTheme="minorEastAsia" w:hAnsiTheme="majorHAnsi"/>
          <w:b/>
          <w:noProof/>
          <w:color w:val="C0504D" w:themeColor="accent2"/>
          <w:sz w:val="24"/>
          <w:szCs w:val="24"/>
        </w:rPr>
        <w:t>would like us to stay away from</w:t>
      </w: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 (content or design) in this piece?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 xml:space="preserve">  (The goal here is for us to get ahead of, “I don’t care for that…”)</w:t>
      </w:r>
    </w:p>
    <w:p w14:paraId="4E29CF9C" w14:textId="77777777" w:rsidR="00B71CF4" w:rsidRPr="002C569E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350E7681" w14:textId="77777777" w:rsidR="00B71CF4" w:rsidRPr="00392B4E" w:rsidRDefault="00B71CF4" w:rsidP="00B71CF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What is the overall tone of this piece?  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>Consider the audience to decide if the tone should be c</w:t>
      </w: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asual, 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>p</w:t>
      </w: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rofessional, 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>f</w:t>
      </w: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>riendly, etc…</w:t>
      </w:r>
    </w:p>
    <w:p w14:paraId="06E4FCBF" w14:textId="77777777" w:rsidR="00B71CF4" w:rsidRPr="002C569E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19C0E29D" w14:textId="77777777" w:rsidR="00B71CF4" w:rsidRPr="00392B4E" w:rsidRDefault="00B71CF4" w:rsidP="00B71CF4">
      <w:pPr>
        <w:pStyle w:val="ListParagraph"/>
        <w:numPr>
          <w:ilvl w:val="0"/>
          <w:numId w:val="2"/>
        </w:numPr>
        <w:rPr>
          <w:noProof/>
        </w:rPr>
      </w:pP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lastRenderedPageBreak/>
        <w:t xml:space="preserve">Do you have existing examples marketing 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>can</w:t>
      </w: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 reference when creating this piece?</w:t>
      </w:r>
    </w:p>
    <w:p w14:paraId="17C24F7E" w14:textId="77777777" w:rsidR="00B71CF4" w:rsidRDefault="00B71CF4" w:rsidP="00B71CF4">
      <w:pPr>
        <w:pStyle w:val="ListParagraph"/>
        <w:rPr>
          <w:rFonts w:asciiTheme="majorHAnsi" w:eastAsiaTheme="minorEastAsia" w:hAnsiTheme="majorHAnsi"/>
          <w:noProof/>
          <w:sz w:val="24"/>
          <w:szCs w:val="24"/>
        </w:rPr>
      </w:pPr>
    </w:p>
    <w:p w14:paraId="14705FEE" w14:textId="77777777" w:rsidR="00B71CF4" w:rsidRPr="00392B4E" w:rsidRDefault="00B71CF4" w:rsidP="00B71CF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What can 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 xml:space="preserve">you </w:t>
      </w: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>share about the audience that would be helpful to keep in mind when creating this piece?</w:t>
      </w:r>
    </w:p>
    <w:p w14:paraId="361CE80E" w14:textId="77777777" w:rsidR="00B71CF4" w:rsidRPr="0082629A" w:rsidRDefault="00B71CF4" w:rsidP="00B71CF4">
      <w:pPr>
        <w:ind w:left="360"/>
        <w:rPr>
          <w:rFonts w:asciiTheme="majorHAnsi" w:eastAsiaTheme="minorEastAsia" w:hAnsiTheme="majorHAnsi"/>
          <w:noProof/>
          <w:sz w:val="24"/>
          <w:szCs w:val="24"/>
        </w:rPr>
      </w:pPr>
    </w:p>
    <w:p w14:paraId="0DFF3C94" w14:textId="77777777" w:rsidR="00B71CF4" w:rsidRPr="00392B4E" w:rsidRDefault="00B71CF4" w:rsidP="00B71CF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What is the primary brand?  EZShield, Partner or other. </w:t>
      </w:r>
    </w:p>
    <w:p w14:paraId="13C3A4ED" w14:textId="77777777" w:rsidR="00B71CF4" w:rsidRPr="0083387C" w:rsidRDefault="00B71CF4" w:rsidP="00B71CF4">
      <w:pPr>
        <w:pStyle w:val="ListParagraph"/>
        <w:rPr>
          <w:rFonts w:asciiTheme="majorHAnsi" w:eastAsiaTheme="minorEastAsia" w:hAnsiTheme="majorHAnsi"/>
          <w:noProof/>
          <w:sz w:val="24"/>
          <w:szCs w:val="24"/>
        </w:rPr>
      </w:pPr>
    </w:p>
    <w:p w14:paraId="539AE38D" w14:textId="77777777" w:rsidR="00B71CF4" w:rsidRPr="00733B36" w:rsidRDefault="00B71CF4" w:rsidP="00B71CF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733B36">
        <w:rPr>
          <w:rFonts w:asciiTheme="majorHAnsi" w:eastAsiaTheme="minorEastAsia" w:hAnsiTheme="majorHAnsi"/>
          <w:b/>
          <w:noProof/>
          <w:sz w:val="24"/>
          <w:szCs w:val="24"/>
        </w:rPr>
        <w:t xml:space="preserve">Does this piece need 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>an</w:t>
      </w:r>
      <w:r w:rsidRPr="00733B36">
        <w:rPr>
          <w:rFonts w:asciiTheme="majorHAnsi" w:eastAsiaTheme="minorEastAsia" w:hAnsiTheme="majorHAnsi"/>
          <w:b/>
          <w:noProof/>
          <w:sz w:val="24"/>
          <w:szCs w:val="24"/>
        </w:rPr>
        <w:t xml:space="preserve">other marketing 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 xml:space="preserve">piec </w:t>
      </w:r>
      <w:r w:rsidRPr="00733B36">
        <w:rPr>
          <w:rFonts w:asciiTheme="majorHAnsi" w:eastAsiaTheme="minorEastAsia" w:hAnsiTheme="majorHAnsi"/>
          <w:b/>
          <w:noProof/>
          <w:sz w:val="24"/>
          <w:szCs w:val="24"/>
        </w:rPr>
        <w:t>to support it such as a landing page?  If so, please create a sep</w:t>
      </w:r>
      <w:r>
        <w:rPr>
          <w:rFonts w:asciiTheme="majorHAnsi" w:eastAsiaTheme="minorEastAsia" w:hAnsiTheme="majorHAnsi"/>
          <w:b/>
          <w:noProof/>
          <w:sz w:val="24"/>
          <w:szCs w:val="24"/>
        </w:rPr>
        <w:t>a</w:t>
      </w:r>
      <w:r w:rsidRPr="00733B36">
        <w:rPr>
          <w:rFonts w:asciiTheme="majorHAnsi" w:eastAsiaTheme="minorEastAsia" w:hAnsiTheme="majorHAnsi"/>
          <w:b/>
          <w:noProof/>
          <w:sz w:val="24"/>
          <w:szCs w:val="24"/>
        </w:rPr>
        <w:t xml:space="preserve">rate Creative Brief for that supporting piece. </w:t>
      </w:r>
    </w:p>
    <w:p w14:paraId="78186EB0" w14:textId="77777777" w:rsidR="00B71CF4" w:rsidRPr="00733B36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</w:p>
    <w:p w14:paraId="5C5B474D" w14:textId="77777777" w:rsidR="00B71CF4" w:rsidRPr="00392B4E" w:rsidRDefault="00B71CF4" w:rsidP="00B71CF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 xml:space="preserve">If this piece is for a partner, do you have the partner’s brand guides?  </w:t>
      </w:r>
    </w:p>
    <w:p w14:paraId="34CB4E6F" w14:textId="77777777" w:rsidR="00B71CF4" w:rsidRPr="002C569E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768CBCA8" w14:textId="77777777" w:rsidR="00B71CF4" w:rsidRPr="00392B4E" w:rsidRDefault="00B71CF4" w:rsidP="00B71CF4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392B4E">
        <w:rPr>
          <w:rFonts w:asciiTheme="majorHAnsi" w:eastAsiaTheme="minorEastAsia" w:hAnsiTheme="majorHAnsi"/>
          <w:b/>
          <w:noProof/>
          <w:sz w:val="24"/>
          <w:szCs w:val="24"/>
        </w:rPr>
        <w:t>Please add all known requirements about this project that have not been covered above.</w:t>
      </w:r>
    </w:p>
    <w:p w14:paraId="102E6C0D" w14:textId="77777777" w:rsidR="00B71CF4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5FF3DB4E" w14:textId="77777777" w:rsidR="00B71CF4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29311C19" w14:textId="77777777" w:rsidR="00B71CF4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5C0FBFF9" w14:textId="77777777" w:rsidR="00B71CF4" w:rsidRPr="00392B4E" w:rsidRDefault="00B71CF4" w:rsidP="00B71CF4">
      <w:pPr>
        <w:rPr>
          <w:rFonts w:asciiTheme="majorHAnsi" w:eastAsiaTheme="minorEastAsia" w:hAnsiTheme="majorHAnsi"/>
          <w:i/>
          <w:noProof/>
          <w:color w:val="C0504D" w:themeColor="accent2"/>
          <w:sz w:val="28"/>
          <w:szCs w:val="28"/>
        </w:rPr>
      </w:pPr>
      <w:r w:rsidRPr="00392B4E">
        <w:rPr>
          <w:rFonts w:asciiTheme="majorHAnsi" w:eastAsiaTheme="minorEastAsia" w:hAnsiTheme="majorHAnsi"/>
          <w:i/>
          <w:noProof/>
          <w:color w:val="C0504D" w:themeColor="accent2"/>
          <w:sz w:val="28"/>
          <w:szCs w:val="28"/>
        </w:rPr>
        <w:t>Please go to page 3 for due dates and time frames.</w:t>
      </w:r>
    </w:p>
    <w:p w14:paraId="6344ABF1" w14:textId="77777777" w:rsidR="00B71CF4" w:rsidRPr="002C569E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5C851963" w14:textId="77777777" w:rsidR="00B71CF4" w:rsidRPr="002C569E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792BC6D3" w14:textId="77777777" w:rsidR="00B71CF4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</w:p>
    <w:p w14:paraId="1F778105" w14:textId="77777777" w:rsidR="00B71CF4" w:rsidRPr="00EC7D78" w:rsidRDefault="00B71CF4" w:rsidP="00B71CF4">
      <w:pPr>
        <w:tabs>
          <w:tab w:val="left" w:pos="4320"/>
        </w:tabs>
        <w:suppressAutoHyphens/>
        <w:autoSpaceDN w:val="0"/>
        <w:rPr>
          <w:rFonts w:asciiTheme="majorHAnsi" w:eastAsia="Arial Unicode MS" w:hAnsiTheme="majorHAnsi"/>
          <w:noProof/>
          <w:kern w:val="3"/>
          <w:sz w:val="24"/>
          <w:szCs w:val="24"/>
          <w:lang w:eastAsia="zh-CN" w:bidi="hi-IN"/>
        </w:rPr>
      </w:pPr>
    </w:p>
    <w:p w14:paraId="469D53BD" w14:textId="77777777" w:rsidR="00B71CF4" w:rsidRPr="00EC7D78" w:rsidRDefault="00B71CF4" w:rsidP="00B71CF4">
      <w:pPr>
        <w:rPr>
          <w:rFonts w:asciiTheme="majorHAnsi" w:hAnsiTheme="majorHAnsi"/>
          <w:sz w:val="24"/>
          <w:szCs w:val="24"/>
        </w:rPr>
      </w:pPr>
    </w:p>
    <w:p w14:paraId="1CA258F9" w14:textId="77777777" w:rsidR="00B71CF4" w:rsidRPr="00EC7D78" w:rsidRDefault="00B71CF4" w:rsidP="00B71CF4">
      <w:pPr>
        <w:rPr>
          <w:rFonts w:asciiTheme="majorHAnsi" w:hAnsiTheme="majorHAnsi"/>
          <w:sz w:val="24"/>
          <w:szCs w:val="24"/>
        </w:rPr>
      </w:pPr>
    </w:p>
    <w:p w14:paraId="1B3BFDBC" w14:textId="77777777" w:rsidR="00B71CF4" w:rsidRPr="00EC7D78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6781CE64" w14:textId="77777777" w:rsidR="00B71CF4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79D7BBE6" w14:textId="77777777" w:rsidR="00B71CF4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64506422" w14:textId="77777777" w:rsidR="00B71CF4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  <w:r>
        <w:rPr>
          <w:rFonts w:asciiTheme="majorHAnsi" w:eastAsiaTheme="minorEastAsia" w:hAnsiTheme="majorHAnsi"/>
          <w:b/>
          <w:noProof/>
          <w:sz w:val="24"/>
          <w:szCs w:val="24"/>
        </w:rPr>
        <w:br w:type="page"/>
      </w:r>
    </w:p>
    <w:p w14:paraId="7B1E56AC" w14:textId="77777777" w:rsidR="00B71CF4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</w:p>
    <w:p w14:paraId="55EFFB05" w14:textId="77777777" w:rsidR="00B71CF4" w:rsidRPr="0083387C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  <w:r>
        <w:rPr>
          <w:rFonts w:asciiTheme="majorHAnsi" w:eastAsiaTheme="minorEastAsia" w:hAnsiTheme="majorHAnsi"/>
          <w:b/>
          <w:noProof/>
          <w:sz w:val="24"/>
          <w:szCs w:val="24"/>
        </w:rPr>
        <w:t>Help us understand when you need the final and approved Marketing file.</w:t>
      </w:r>
    </w:p>
    <w:p w14:paraId="727DD671" w14:textId="77777777" w:rsidR="00B71CF4" w:rsidRPr="00391B39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  <w:r>
        <w:rPr>
          <w:rFonts w:asciiTheme="majorHAnsi" w:eastAsiaTheme="minorEastAsia" w:hAnsiTheme="majorHAnsi"/>
          <w:noProof/>
          <w:sz w:val="24"/>
          <w:szCs w:val="24"/>
        </w:rPr>
        <w:t xml:space="preserve">This creative brief is written with the understanding that each request is different in scope.  For example, if requesting two Data Sheets, each data sheet requires a separate creative brief.  Since nothing is black and white, see Marketing for help with understanding timelines and with any questions.  Use this as a guide to express your own expectations and those of our partners.  </w:t>
      </w:r>
    </w:p>
    <w:p w14:paraId="60988EE8" w14:textId="77777777" w:rsidR="00B71CF4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</w:p>
    <w:p w14:paraId="57AF3CD0" w14:textId="77777777" w:rsidR="00B71CF4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  <w:r>
        <w:rPr>
          <w:rFonts w:asciiTheme="majorHAnsi" w:eastAsiaTheme="minorEastAsia" w:hAnsiTheme="majorHAnsi"/>
          <w:b/>
          <w:noProof/>
          <w:sz w:val="24"/>
          <w:szCs w:val="24"/>
        </w:rPr>
        <w:t>Choose A or B below:</w:t>
      </w:r>
    </w:p>
    <w:p w14:paraId="78BCCBEE" w14:textId="77777777" w:rsidR="00B71CF4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</w:p>
    <w:p w14:paraId="7DE85787" w14:textId="77777777" w:rsidR="00B71CF4" w:rsidRDefault="00B71CF4" w:rsidP="00B71CF4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  <w:noProof/>
          <w:sz w:val="24"/>
          <w:szCs w:val="24"/>
        </w:rPr>
      </w:pPr>
      <w:r>
        <w:rPr>
          <w:rFonts w:asciiTheme="majorHAnsi" w:eastAsiaTheme="minorEastAsia" w:hAnsiTheme="majorHAnsi"/>
          <w:noProof/>
          <w:sz w:val="24"/>
          <w:szCs w:val="24"/>
        </w:rPr>
        <w:t>Update to existing Mar</w:t>
      </w:r>
      <w:r w:rsidRPr="006E357E">
        <w:rPr>
          <w:rFonts w:asciiTheme="majorHAnsi" w:eastAsiaTheme="minorEastAsia" w:hAnsiTheme="majorHAnsi"/>
          <w:noProof/>
          <w:sz w:val="24"/>
          <w:szCs w:val="24"/>
        </w:rPr>
        <w:t>k</w:t>
      </w:r>
      <w:r>
        <w:rPr>
          <w:rFonts w:asciiTheme="majorHAnsi" w:eastAsiaTheme="minorEastAsia" w:hAnsiTheme="majorHAnsi"/>
          <w:noProof/>
          <w:sz w:val="24"/>
          <w:szCs w:val="24"/>
        </w:rPr>
        <w:t>e</w:t>
      </w:r>
      <w:r w:rsidRPr="006E357E">
        <w:rPr>
          <w:rFonts w:asciiTheme="majorHAnsi" w:eastAsiaTheme="minorEastAsia" w:hAnsiTheme="majorHAnsi"/>
          <w:noProof/>
          <w:sz w:val="24"/>
          <w:szCs w:val="24"/>
        </w:rPr>
        <w:t xml:space="preserve">ting?  </w:t>
      </w:r>
      <w:r w:rsidRPr="009E40D0">
        <w:rPr>
          <w:rFonts w:asciiTheme="majorHAnsi" w:eastAsiaTheme="minorEastAsia" w:hAnsiTheme="majorHAnsi"/>
          <w:i/>
          <w:noProof/>
          <w:color w:val="C0504D" w:themeColor="accent2"/>
          <w:sz w:val="24"/>
          <w:szCs w:val="24"/>
        </w:rPr>
        <w:t xml:space="preserve">If </w:t>
      </w:r>
      <w:r>
        <w:rPr>
          <w:rFonts w:asciiTheme="majorHAnsi" w:eastAsiaTheme="minorEastAsia" w:hAnsiTheme="majorHAnsi"/>
          <w:i/>
          <w:noProof/>
          <w:color w:val="C0504D" w:themeColor="accent2"/>
          <w:sz w:val="24"/>
          <w:szCs w:val="24"/>
        </w:rPr>
        <w:t>“</w:t>
      </w:r>
      <w:r w:rsidRPr="009E40D0">
        <w:rPr>
          <w:rFonts w:asciiTheme="majorHAnsi" w:eastAsiaTheme="minorEastAsia" w:hAnsiTheme="majorHAnsi"/>
          <w:i/>
          <w:noProof/>
          <w:color w:val="C0504D" w:themeColor="accent2"/>
          <w:sz w:val="24"/>
          <w:szCs w:val="24"/>
        </w:rPr>
        <w:t>Yes,</w:t>
      </w:r>
      <w:r>
        <w:rPr>
          <w:rFonts w:asciiTheme="majorHAnsi" w:eastAsiaTheme="minorEastAsia" w:hAnsiTheme="majorHAnsi"/>
          <w:i/>
          <w:noProof/>
          <w:color w:val="C0504D" w:themeColor="accent2"/>
          <w:sz w:val="24"/>
          <w:szCs w:val="24"/>
        </w:rPr>
        <w:t>”</w:t>
      </w:r>
      <w:r w:rsidRPr="009E40D0">
        <w:rPr>
          <w:rFonts w:asciiTheme="majorHAnsi" w:eastAsiaTheme="minorEastAsia" w:hAnsiTheme="majorHAnsi"/>
          <w:i/>
          <w:noProof/>
          <w:color w:val="C0504D" w:themeColor="accent2"/>
          <w:sz w:val="24"/>
          <w:szCs w:val="24"/>
        </w:rPr>
        <w:t xml:space="preserve"> Select the best row in Chart A</w:t>
      </w:r>
    </w:p>
    <w:p w14:paraId="5572CFCD" w14:textId="77777777" w:rsidR="00B71CF4" w:rsidRPr="006E357E" w:rsidRDefault="00B71CF4" w:rsidP="00B71CF4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  <w:noProof/>
          <w:sz w:val="24"/>
          <w:szCs w:val="24"/>
        </w:rPr>
      </w:pPr>
      <w:r>
        <w:rPr>
          <w:rFonts w:asciiTheme="majorHAnsi" w:eastAsiaTheme="minorEastAsia" w:hAnsiTheme="majorHAnsi"/>
          <w:noProof/>
          <w:sz w:val="24"/>
          <w:szCs w:val="24"/>
        </w:rPr>
        <w:t xml:space="preserve">Create a new Marketing piece.  </w:t>
      </w:r>
      <w:r w:rsidRPr="009E40D0">
        <w:rPr>
          <w:rFonts w:asciiTheme="majorHAnsi" w:eastAsiaTheme="minorEastAsia" w:hAnsiTheme="majorHAnsi"/>
          <w:i/>
          <w:noProof/>
          <w:color w:val="C0504D" w:themeColor="accent2"/>
          <w:sz w:val="24"/>
          <w:szCs w:val="24"/>
        </w:rPr>
        <w:t xml:space="preserve">If </w:t>
      </w:r>
      <w:r>
        <w:rPr>
          <w:rFonts w:asciiTheme="majorHAnsi" w:eastAsiaTheme="minorEastAsia" w:hAnsiTheme="majorHAnsi"/>
          <w:i/>
          <w:noProof/>
          <w:color w:val="C0504D" w:themeColor="accent2"/>
          <w:sz w:val="24"/>
          <w:szCs w:val="24"/>
        </w:rPr>
        <w:t>“</w:t>
      </w:r>
      <w:r w:rsidRPr="009E40D0">
        <w:rPr>
          <w:rFonts w:asciiTheme="majorHAnsi" w:eastAsiaTheme="minorEastAsia" w:hAnsiTheme="majorHAnsi"/>
          <w:i/>
          <w:noProof/>
          <w:color w:val="C0504D" w:themeColor="accent2"/>
          <w:sz w:val="24"/>
          <w:szCs w:val="24"/>
        </w:rPr>
        <w:t>Yes,</w:t>
      </w:r>
      <w:r>
        <w:rPr>
          <w:rFonts w:asciiTheme="majorHAnsi" w:eastAsiaTheme="minorEastAsia" w:hAnsiTheme="majorHAnsi"/>
          <w:i/>
          <w:noProof/>
          <w:color w:val="C0504D" w:themeColor="accent2"/>
          <w:sz w:val="24"/>
          <w:szCs w:val="24"/>
        </w:rPr>
        <w:t>”</w:t>
      </w:r>
      <w:r w:rsidRPr="009E40D0">
        <w:rPr>
          <w:rFonts w:asciiTheme="majorHAnsi" w:eastAsiaTheme="minorEastAsia" w:hAnsiTheme="majorHAnsi"/>
          <w:i/>
          <w:noProof/>
          <w:color w:val="C0504D" w:themeColor="accent2"/>
          <w:sz w:val="24"/>
          <w:szCs w:val="24"/>
        </w:rPr>
        <w:t xml:space="preserve"> select the best row in Chart B</w:t>
      </w:r>
    </w:p>
    <w:p w14:paraId="309ACBC2" w14:textId="77777777" w:rsidR="00B71CF4" w:rsidRDefault="00B71CF4" w:rsidP="00B71CF4">
      <w:pPr>
        <w:pStyle w:val="ListParagraph"/>
        <w:ind w:left="0"/>
        <w:rPr>
          <w:rFonts w:asciiTheme="majorHAnsi" w:eastAsiaTheme="minorEastAsia" w:hAnsiTheme="majorHAnsi"/>
          <w:noProof/>
          <w:sz w:val="24"/>
          <w:szCs w:val="24"/>
        </w:rPr>
      </w:pPr>
    </w:p>
    <w:p w14:paraId="3D87949D" w14:textId="77777777" w:rsidR="00B71CF4" w:rsidRPr="00EC7D78" w:rsidRDefault="00B71CF4" w:rsidP="00B71CF4">
      <w:pPr>
        <w:pStyle w:val="ListParagraph"/>
        <w:ind w:left="0"/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9E40D0">
        <w:rPr>
          <w:rFonts w:asciiTheme="majorHAnsi" w:eastAsiaTheme="minorEastAsia" w:hAnsiTheme="majorHAnsi"/>
          <w:b/>
          <w:noProof/>
          <w:color w:val="C0504D" w:themeColor="accent2"/>
          <w:sz w:val="24"/>
          <w:szCs w:val="24"/>
        </w:rPr>
        <w:t>Chart A:</w:t>
      </w:r>
      <w:r w:rsidRPr="00EC7D78">
        <w:rPr>
          <w:rFonts w:asciiTheme="majorHAnsi" w:eastAsiaTheme="minorEastAsia" w:hAnsiTheme="majorHAnsi"/>
          <w:b/>
          <w:noProof/>
          <w:sz w:val="24"/>
          <w:szCs w:val="24"/>
        </w:rPr>
        <w:t xml:space="preserve"> Update to Existing Marketing Document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7758"/>
      </w:tblGrid>
      <w:tr w:rsidR="00B71CF4" w14:paraId="46C9DA57" w14:textId="77777777" w:rsidTr="005460FC">
        <w:tc>
          <w:tcPr>
            <w:tcW w:w="1098" w:type="dxa"/>
            <w:vAlign w:val="center"/>
          </w:tcPr>
          <w:p w14:paraId="155D1B49" w14:textId="77777777" w:rsidR="00B71CF4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</w:p>
        </w:tc>
        <w:tc>
          <w:tcPr>
            <w:tcW w:w="7758" w:type="dxa"/>
            <w:vAlign w:val="center"/>
          </w:tcPr>
          <w:p w14:paraId="2FEC879A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  <w:p w14:paraId="201AEEBF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  <w:r w:rsidRPr="00EC7D78">
              <w:rPr>
                <w:rFonts w:asciiTheme="majorHAnsi" w:eastAsiaTheme="minorEastAsia" w:hAnsiTheme="majorHAnsi"/>
                <w:b/>
                <w:noProof/>
              </w:rPr>
              <w:t>Quick Revision.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 Expect 1-5 days turnaround</w:t>
            </w:r>
            <w:r>
              <w:rPr>
                <w:rFonts w:asciiTheme="majorHAnsi" w:eastAsiaTheme="minorEastAsia" w:hAnsiTheme="majorHAnsi"/>
                <w:noProof/>
              </w:rPr>
              <w:t>, per document,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 from a final creative brief depending on need and other priorites.</w:t>
            </w:r>
          </w:p>
          <w:p w14:paraId="4445DA05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  <w:tr w:rsidR="00B71CF4" w14:paraId="1A381933" w14:textId="77777777" w:rsidTr="005460FC">
        <w:tc>
          <w:tcPr>
            <w:tcW w:w="1098" w:type="dxa"/>
            <w:vAlign w:val="center"/>
          </w:tcPr>
          <w:p w14:paraId="48CA245B" w14:textId="77777777" w:rsidR="00B71CF4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</w:p>
        </w:tc>
        <w:tc>
          <w:tcPr>
            <w:tcW w:w="7758" w:type="dxa"/>
            <w:vAlign w:val="center"/>
          </w:tcPr>
          <w:p w14:paraId="0DE18E5A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  <w:p w14:paraId="211EDDA0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  <w:r w:rsidRPr="00EC7D78">
              <w:rPr>
                <w:rFonts w:asciiTheme="majorHAnsi" w:eastAsiaTheme="minorEastAsia" w:hAnsiTheme="majorHAnsi"/>
                <w:b/>
                <w:noProof/>
              </w:rPr>
              <w:t>Medium to Large overhaul.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 Expect 1-3 weeks turnaround</w:t>
            </w:r>
            <w:r>
              <w:rPr>
                <w:rFonts w:asciiTheme="majorHAnsi" w:eastAsiaTheme="minorEastAsia" w:hAnsiTheme="majorHAnsi"/>
                <w:noProof/>
              </w:rPr>
              <w:t>, per document,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 from a final creative brief depending on need and other priorites. </w:t>
            </w:r>
          </w:p>
          <w:p w14:paraId="38290F2E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</w:tbl>
    <w:p w14:paraId="752B89EC" w14:textId="77777777" w:rsidR="00B71CF4" w:rsidRDefault="00B71CF4" w:rsidP="00B71CF4">
      <w:pPr>
        <w:rPr>
          <w:rFonts w:asciiTheme="majorHAnsi" w:eastAsiaTheme="minorEastAsia" w:hAnsiTheme="majorHAnsi"/>
          <w:noProof/>
          <w:sz w:val="24"/>
          <w:szCs w:val="24"/>
        </w:rPr>
      </w:pPr>
    </w:p>
    <w:p w14:paraId="22571F1E" w14:textId="77777777" w:rsidR="00B71CF4" w:rsidRPr="00E62553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  <w:r w:rsidRPr="009E40D0">
        <w:rPr>
          <w:rFonts w:asciiTheme="majorHAnsi" w:eastAsiaTheme="minorEastAsia" w:hAnsiTheme="majorHAnsi"/>
          <w:b/>
          <w:noProof/>
          <w:color w:val="C0504D" w:themeColor="accent2"/>
          <w:sz w:val="24"/>
          <w:szCs w:val="24"/>
        </w:rPr>
        <w:t xml:space="preserve">Chart B: </w:t>
      </w:r>
      <w:r w:rsidRPr="00EC7D78">
        <w:rPr>
          <w:rFonts w:asciiTheme="majorHAnsi" w:eastAsiaTheme="minorEastAsia" w:hAnsiTheme="majorHAnsi"/>
          <w:b/>
          <w:noProof/>
          <w:sz w:val="24"/>
          <w:szCs w:val="24"/>
        </w:rPr>
        <w:t xml:space="preserve">Creation of new Marketing Document.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7758"/>
      </w:tblGrid>
      <w:tr w:rsidR="00B71CF4" w14:paraId="6BE2B155" w14:textId="77777777" w:rsidTr="005460FC">
        <w:tc>
          <w:tcPr>
            <w:tcW w:w="1098" w:type="dxa"/>
            <w:vAlign w:val="center"/>
          </w:tcPr>
          <w:p w14:paraId="03518976" w14:textId="77777777" w:rsidR="00B71CF4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</w:p>
        </w:tc>
        <w:tc>
          <w:tcPr>
            <w:tcW w:w="7758" w:type="dxa"/>
            <w:vAlign w:val="center"/>
          </w:tcPr>
          <w:p w14:paraId="6A1312E3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  <w:p w14:paraId="78C86FF2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  <w:r w:rsidRPr="00EC7D78">
              <w:rPr>
                <w:rFonts w:asciiTheme="majorHAnsi" w:eastAsiaTheme="minorEastAsia" w:hAnsiTheme="majorHAnsi"/>
                <w:b/>
                <w:noProof/>
              </w:rPr>
              <w:t xml:space="preserve">The standard amount of time is fine.  </w:t>
            </w:r>
            <w:r w:rsidRPr="00EC7D78">
              <w:rPr>
                <w:rFonts w:asciiTheme="majorHAnsi" w:eastAsiaTheme="minorEastAsia" w:hAnsiTheme="majorHAnsi"/>
                <w:noProof/>
              </w:rPr>
              <w:t>3 weeks from submission</w:t>
            </w:r>
            <w:r>
              <w:rPr>
                <w:rFonts w:asciiTheme="majorHAnsi" w:eastAsiaTheme="minorEastAsia" w:hAnsiTheme="majorHAnsi"/>
                <w:noProof/>
              </w:rPr>
              <w:t>, per document</w:t>
            </w:r>
            <w:r w:rsidRPr="00EC7D78">
              <w:rPr>
                <w:rFonts w:asciiTheme="majorHAnsi" w:eastAsiaTheme="minorEastAsia" w:hAnsiTheme="majorHAnsi"/>
                <w:noProof/>
              </w:rPr>
              <w:t>: 1 week for content creation and approvals</w:t>
            </w:r>
            <w:r>
              <w:rPr>
                <w:rFonts w:asciiTheme="majorHAnsi" w:eastAsiaTheme="minorEastAsia" w:hAnsiTheme="majorHAnsi"/>
                <w:noProof/>
              </w:rPr>
              <w:t xml:space="preserve"> and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 2 weeks for outsourced design</w:t>
            </w:r>
            <w:r>
              <w:rPr>
                <w:rFonts w:asciiTheme="majorHAnsi" w:eastAsiaTheme="minorEastAsia" w:hAnsiTheme="majorHAnsi"/>
                <w:noProof/>
              </w:rPr>
              <w:t>.</w:t>
            </w:r>
          </w:p>
          <w:p w14:paraId="3C7B93D2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  <w:tr w:rsidR="00B71CF4" w14:paraId="7EF77094" w14:textId="77777777" w:rsidTr="005460FC">
        <w:tc>
          <w:tcPr>
            <w:tcW w:w="1098" w:type="dxa"/>
            <w:vAlign w:val="center"/>
          </w:tcPr>
          <w:p w14:paraId="72BA061B" w14:textId="77777777" w:rsidR="00B71CF4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</w:p>
        </w:tc>
        <w:tc>
          <w:tcPr>
            <w:tcW w:w="7758" w:type="dxa"/>
            <w:vAlign w:val="center"/>
          </w:tcPr>
          <w:p w14:paraId="6589404E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  <w:p w14:paraId="5D74CBF9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  <w:r w:rsidRPr="00EC7D78">
              <w:rPr>
                <w:rFonts w:asciiTheme="majorHAnsi" w:eastAsiaTheme="minorEastAsia" w:hAnsiTheme="majorHAnsi"/>
                <w:b/>
                <w:noProof/>
              </w:rPr>
              <w:t>I need this quickly.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 2 weeks from submission</w:t>
            </w:r>
            <w:r>
              <w:rPr>
                <w:rFonts w:asciiTheme="majorHAnsi" w:eastAsiaTheme="minorEastAsia" w:hAnsiTheme="majorHAnsi"/>
                <w:noProof/>
              </w:rPr>
              <w:t>, per document</w:t>
            </w:r>
            <w:r w:rsidRPr="00EC7D78">
              <w:rPr>
                <w:rFonts w:asciiTheme="majorHAnsi" w:eastAsiaTheme="minorEastAsia" w:hAnsiTheme="majorHAnsi"/>
                <w:noProof/>
              </w:rPr>
              <w:t>: 1 week for content creation and approvals</w:t>
            </w:r>
            <w:r>
              <w:rPr>
                <w:rFonts w:asciiTheme="majorHAnsi" w:eastAsiaTheme="minorEastAsia" w:hAnsiTheme="majorHAnsi"/>
                <w:noProof/>
              </w:rPr>
              <w:t xml:space="preserve"> plus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 1 week for outsourced design with extra charge for rush</w:t>
            </w:r>
            <w:r>
              <w:rPr>
                <w:rFonts w:asciiTheme="majorHAnsi" w:eastAsiaTheme="minorEastAsia" w:hAnsiTheme="majorHAnsi"/>
                <w:noProof/>
              </w:rPr>
              <w:t>.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 Executive approval needed. Other prio</w:t>
            </w:r>
            <w:r>
              <w:rPr>
                <w:rFonts w:asciiTheme="majorHAnsi" w:eastAsiaTheme="minorEastAsia" w:hAnsiTheme="majorHAnsi"/>
                <w:noProof/>
              </w:rPr>
              <w:t>ri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ties will possibly shift to meet </w:t>
            </w:r>
            <w:r>
              <w:rPr>
                <w:rFonts w:asciiTheme="majorHAnsi" w:eastAsiaTheme="minorEastAsia" w:hAnsiTheme="majorHAnsi"/>
                <w:noProof/>
              </w:rPr>
              <w:t>due date</w:t>
            </w:r>
            <w:r w:rsidRPr="00EC7D78">
              <w:rPr>
                <w:rFonts w:asciiTheme="majorHAnsi" w:eastAsiaTheme="minorEastAsia" w:hAnsiTheme="majorHAnsi"/>
                <w:noProof/>
              </w:rPr>
              <w:t>.</w:t>
            </w:r>
          </w:p>
          <w:p w14:paraId="64C1EEEA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  <w:tr w:rsidR="00B71CF4" w14:paraId="52274624" w14:textId="77777777" w:rsidTr="005460FC">
        <w:tc>
          <w:tcPr>
            <w:tcW w:w="1098" w:type="dxa"/>
            <w:vAlign w:val="center"/>
          </w:tcPr>
          <w:p w14:paraId="75A6DB58" w14:textId="77777777" w:rsidR="00B71CF4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</w:p>
        </w:tc>
        <w:tc>
          <w:tcPr>
            <w:tcW w:w="7758" w:type="dxa"/>
            <w:vAlign w:val="center"/>
          </w:tcPr>
          <w:p w14:paraId="1D39A94B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  <w:p w14:paraId="4820727E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  <w:r w:rsidRPr="00EC7D78">
              <w:rPr>
                <w:rFonts w:asciiTheme="majorHAnsi" w:eastAsiaTheme="minorEastAsia" w:hAnsiTheme="majorHAnsi"/>
                <w:b/>
                <w:noProof/>
              </w:rPr>
              <w:t xml:space="preserve">This project is </w:t>
            </w:r>
            <w:r>
              <w:rPr>
                <w:rFonts w:asciiTheme="majorHAnsi" w:eastAsiaTheme="minorEastAsia" w:hAnsiTheme="majorHAnsi"/>
                <w:b/>
                <w:noProof/>
              </w:rPr>
              <w:t>important to the</w:t>
            </w:r>
            <w:r w:rsidRPr="00EC7D78">
              <w:rPr>
                <w:rFonts w:asciiTheme="majorHAnsi" w:eastAsiaTheme="minorEastAsia" w:hAnsiTheme="majorHAnsi"/>
                <w:b/>
                <w:noProof/>
              </w:rPr>
              <w:t xml:space="preserve"> business.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 8 business days from submission</w:t>
            </w:r>
            <w:r>
              <w:rPr>
                <w:rFonts w:asciiTheme="majorHAnsi" w:eastAsiaTheme="minorEastAsia" w:hAnsiTheme="majorHAnsi"/>
                <w:noProof/>
              </w:rPr>
              <w:t>, per document</w:t>
            </w:r>
            <w:r w:rsidRPr="00EC7D78">
              <w:rPr>
                <w:rFonts w:asciiTheme="majorHAnsi" w:eastAsiaTheme="minorEastAsia" w:hAnsiTheme="majorHAnsi"/>
                <w:noProof/>
              </w:rPr>
              <w:t>: 4 days for content creation and approval</w:t>
            </w:r>
            <w:r>
              <w:rPr>
                <w:rFonts w:asciiTheme="majorHAnsi" w:eastAsiaTheme="minorEastAsia" w:hAnsiTheme="majorHAnsi"/>
                <w:noProof/>
              </w:rPr>
              <w:t xml:space="preserve"> and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 4 days for rushed design.  Quality will be decreased, internally created.  Executive approval needed.  Other prio</w:t>
            </w:r>
            <w:r>
              <w:rPr>
                <w:rFonts w:asciiTheme="majorHAnsi" w:eastAsiaTheme="minorEastAsia" w:hAnsiTheme="majorHAnsi"/>
                <w:noProof/>
              </w:rPr>
              <w:t>rities will shift to meet due date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. </w:t>
            </w:r>
          </w:p>
          <w:p w14:paraId="1FD53A38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  <w:tr w:rsidR="00B71CF4" w14:paraId="540EAF0D" w14:textId="77777777" w:rsidTr="005460FC">
        <w:tc>
          <w:tcPr>
            <w:tcW w:w="1098" w:type="dxa"/>
            <w:vAlign w:val="center"/>
          </w:tcPr>
          <w:p w14:paraId="47BABE13" w14:textId="77777777" w:rsidR="00B71CF4" w:rsidRDefault="00B71CF4" w:rsidP="005460FC">
            <w:pPr>
              <w:rPr>
                <w:rFonts w:asciiTheme="majorHAnsi" w:eastAsiaTheme="minorEastAsia" w:hAnsiTheme="majorHAnsi"/>
                <w:noProof/>
                <w:sz w:val="24"/>
                <w:szCs w:val="24"/>
              </w:rPr>
            </w:pPr>
          </w:p>
        </w:tc>
        <w:tc>
          <w:tcPr>
            <w:tcW w:w="7758" w:type="dxa"/>
            <w:vAlign w:val="center"/>
          </w:tcPr>
          <w:p w14:paraId="621AC76D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  <w:p w14:paraId="38618959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  <w:r w:rsidRPr="00EC7D78">
              <w:rPr>
                <w:rFonts w:asciiTheme="majorHAnsi" w:eastAsiaTheme="minorEastAsia" w:hAnsiTheme="majorHAnsi"/>
                <w:b/>
                <w:noProof/>
              </w:rPr>
              <w:t>This project is a critical business emergency.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 Less than 8 business days</w:t>
            </w:r>
            <w:r>
              <w:rPr>
                <w:rFonts w:asciiTheme="majorHAnsi" w:eastAsiaTheme="minorEastAsia" w:hAnsiTheme="majorHAnsi"/>
                <w:noProof/>
              </w:rPr>
              <w:t>, per document</w:t>
            </w:r>
            <w:r w:rsidRPr="00EC7D78">
              <w:rPr>
                <w:rFonts w:asciiTheme="majorHAnsi" w:eastAsiaTheme="minorEastAsia" w:hAnsiTheme="majorHAnsi"/>
                <w:noProof/>
              </w:rPr>
              <w:t xml:space="preserve">.  Executive approval needed.  Priorites will shift, quality of final product will be </w:t>
            </w:r>
            <w:r>
              <w:rPr>
                <w:rFonts w:asciiTheme="majorHAnsi" w:eastAsiaTheme="minorEastAsia" w:hAnsiTheme="majorHAnsi"/>
                <w:noProof/>
              </w:rPr>
              <w:t>a</w:t>
            </w:r>
            <w:r w:rsidRPr="00EC7D78">
              <w:rPr>
                <w:rFonts w:asciiTheme="majorHAnsi" w:eastAsiaTheme="minorEastAsia" w:hAnsiTheme="majorHAnsi"/>
                <w:noProof/>
              </w:rPr>
              <w:t>ffected.</w:t>
            </w:r>
          </w:p>
          <w:p w14:paraId="10DEF2A0" w14:textId="77777777" w:rsidR="00B71CF4" w:rsidRPr="00EC7D78" w:rsidRDefault="00B71CF4" w:rsidP="005460FC">
            <w:pPr>
              <w:rPr>
                <w:rFonts w:asciiTheme="majorHAnsi" w:eastAsiaTheme="minorEastAsia" w:hAnsiTheme="majorHAnsi"/>
                <w:noProof/>
              </w:rPr>
            </w:pPr>
          </w:p>
        </w:tc>
      </w:tr>
    </w:tbl>
    <w:p w14:paraId="525E7823" w14:textId="77777777" w:rsidR="00B71CF4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</w:rPr>
      </w:pPr>
    </w:p>
    <w:p w14:paraId="0D33BE92" w14:textId="77777777" w:rsidR="00B71CF4" w:rsidRPr="00733B36" w:rsidRDefault="00B71CF4" w:rsidP="00B71CF4">
      <w:pPr>
        <w:rPr>
          <w:rFonts w:asciiTheme="majorHAnsi" w:eastAsiaTheme="minorEastAsia" w:hAnsiTheme="majorHAnsi"/>
          <w:b/>
          <w:noProof/>
          <w:sz w:val="24"/>
          <w:szCs w:val="24"/>
          <w:u w:val="single"/>
        </w:rPr>
      </w:pPr>
      <w:r w:rsidRPr="005E640B">
        <w:rPr>
          <w:rFonts w:asciiTheme="majorHAnsi" w:eastAsiaTheme="minorEastAsia" w:hAnsiTheme="majorHAnsi"/>
          <w:b/>
          <w:noProof/>
          <w:color w:val="C0504D" w:themeColor="accent2"/>
          <w:sz w:val="24"/>
          <w:szCs w:val="24"/>
        </w:rPr>
        <w:t>According to this timeline, what is your due date?</w:t>
      </w:r>
      <w:r w:rsidRPr="0082629A">
        <w:rPr>
          <w:rFonts w:asciiTheme="majorHAnsi" w:eastAsiaTheme="minorEastAsia" w:hAnsiTheme="majorHAnsi"/>
          <w:b/>
          <w:noProof/>
          <w:sz w:val="24"/>
          <w:szCs w:val="24"/>
        </w:rPr>
        <w:t xml:space="preserve">        ______________________</w:t>
      </w:r>
    </w:p>
    <w:p w14:paraId="056617C5" w14:textId="77777777" w:rsidR="007411CD" w:rsidRDefault="007411CD"/>
    <w:sectPr w:rsidR="007411CD" w:rsidSect="00B4646C">
      <w:headerReference w:type="default" r:id="rId8"/>
      <w:footerReference w:type="default" r:id="rId9"/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A2834" w14:textId="77777777" w:rsidR="00143F40" w:rsidRDefault="00143F40" w:rsidP="00B4646C">
      <w:r>
        <w:separator/>
      </w:r>
    </w:p>
  </w:endnote>
  <w:endnote w:type="continuationSeparator" w:id="0">
    <w:p w14:paraId="09D3F0A2" w14:textId="77777777" w:rsidR="00143F40" w:rsidRDefault="00143F40" w:rsidP="00B4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altName w:val="!Sketchy Time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58584" w14:textId="6AAB83BA" w:rsidR="00B4646C" w:rsidRDefault="00254912" w:rsidP="00B4646C">
    <w:pPr>
      <w:pStyle w:val="Footer"/>
      <w:tabs>
        <w:tab w:val="clear" w:pos="4320"/>
        <w:tab w:val="clear" w:pos="8640"/>
        <w:tab w:val="left" w:pos="8364"/>
      </w:tabs>
      <w:ind w:left="1440" w:right="-72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44228F" wp14:editId="036E4484">
          <wp:simplePos x="0" y="0"/>
          <wp:positionH relativeFrom="margin">
            <wp:posOffset>6113780</wp:posOffset>
          </wp:positionH>
          <wp:positionV relativeFrom="margin">
            <wp:posOffset>8343265</wp:posOffset>
          </wp:positionV>
          <wp:extent cx="506095" cy="457200"/>
          <wp:effectExtent l="0" t="0" r="1905" b="0"/>
          <wp:wrapSquare wrapText="bothSides"/>
          <wp:docPr id="1" name="Picture 1" descr="../Logos%20&amp;%20Icons/EZShield%20Logo/2016%20Logo/EZShield-Icon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Logos%20&amp;%20Icons/EZShield%20Logo/2016%20Logo/EZShield-Icon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DD20E" wp14:editId="50E978CC">
              <wp:simplePos x="0" y="0"/>
              <wp:positionH relativeFrom="column">
                <wp:posOffset>3823592</wp:posOffset>
              </wp:positionH>
              <wp:positionV relativeFrom="paragraph">
                <wp:posOffset>-162560</wp:posOffset>
              </wp:positionV>
              <wp:extent cx="2286000" cy="571500"/>
              <wp:effectExtent l="0" t="0" r="0" b="1270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4B302" w14:textId="77777777" w:rsidR="00B4646C" w:rsidRPr="00E33B09" w:rsidRDefault="00B4646C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415 Williams Court, Suite 116</w:t>
                          </w:r>
                        </w:p>
                        <w:p w14:paraId="5C145AF9" w14:textId="77777777" w:rsidR="00B4646C" w:rsidRPr="00E33B09" w:rsidRDefault="00B4646C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Baltimore, MD 21220-2893</w:t>
                          </w:r>
                        </w:p>
                        <w:p w14:paraId="13F2D70E" w14:textId="47DBDED0" w:rsidR="00B4646C" w:rsidRPr="00E33B09" w:rsidRDefault="00E33B09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1-888-439-7443</w:t>
                          </w:r>
                          <w:r w:rsidR="00B4646C"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• www.ezshield.com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3DD20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6" type="#_x0000_t202" style="position:absolute;left:0;text-align:left;margin-left:301.05pt;margin-top:-12.75pt;width:180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" filled="f" stroked="f">
              <v:textbox>
                <w:txbxContent>
                  <w:p w14:paraId="73C4B302" w14:textId="77777777" w:rsidR="00B4646C" w:rsidRPr="00E33B09" w:rsidRDefault="00B4646C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33B09">
                      <w:rPr>
                        <w:rFonts w:ascii="Arial" w:hAnsi="Arial" w:cs="Arial"/>
                        <w:sz w:val="16"/>
                        <w:szCs w:val="16"/>
                      </w:rPr>
                      <w:t>415 Williams Court, Suite 116</w:t>
                    </w:r>
                  </w:p>
                  <w:p w14:paraId="5C145AF9" w14:textId="77777777" w:rsidR="00B4646C" w:rsidRPr="00E33B09" w:rsidRDefault="00B4646C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33B09">
                      <w:rPr>
                        <w:rFonts w:ascii="Arial" w:hAnsi="Arial" w:cs="Arial"/>
                        <w:sz w:val="16"/>
                        <w:szCs w:val="16"/>
                      </w:rPr>
                      <w:t>Baltimore, MD 21220-2893</w:t>
                    </w:r>
                  </w:p>
                  <w:p w14:paraId="13F2D70E" w14:textId="47DBDED0" w:rsidR="00B4646C" w:rsidRPr="00E33B09" w:rsidRDefault="00E33B09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1-888-439-7443</w:t>
                    </w:r>
                    <w:r w:rsidR="00B4646C" w:rsidRPr="00E33B0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• www.ezshield.com</w:t>
                    </w:r>
                  </w:p>
                </w:txbxContent>
              </v:textbox>
            </v:shape>
          </w:pict>
        </mc:Fallback>
      </mc:AlternateContent>
    </w:r>
    <w:r w:rsidR="00B4646C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CCBAD" w14:textId="77777777" w:rsidR="00143F40" w:rsidRDefault="00143F40" w:rsidP="00B4646C">
      <w:r>
        <w:separator/>
      </w:r>
    </w:p>
  </w:footnote>
  <w:footnote w:type="continuationSeparator" w:id="0">
    <w:p w14:paraId="215836EA" w14:textId="77777777" w:rsidR="00143F40" w:rsidRDefault="00143F40" w:rsidP="00B464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9CF32" w14:textId="378F314B" w:rsidR="00B4646C" w:rsidRDefault="0043353B" w:rsidP="00B4646C">
    <w:pPr>
      <w:pStyle w:val="Header"/>
    </w:pPr>
    <w:r>
      <w:rPr>
        <w:noProof/>
      </w:rPr>
      <w:drawing>
        <wp:inline distT="0" distB="0" distL="0" distR="0" wp14:anchorId="19833C5C" wp14:editId="1747C64D">
          <wp:extent cx="1913455" cy="459740"/>
          <wp:effectExtent l="0" t="0" r="0" b="0"/>
          <wp:docPr id="2" name="Picture 2" descr="../CBA/2016/EZShield%20Logo%202016%20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CBA/2016/EZShield%20Logo%202016%20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254" cy="462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E0BBC"/>
    <w:multiLevelType w:val="hybridMultilevel"/>
    <w:tmpl w:val="1CD0A6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B0FC3"/>
    <w:multiLevelType w:val="hybridMultilevel"/>
    <w:tmpl w:val="D646D0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C6"/>
    <w:rsid w:val="00143F40"/>
    <w:rsid w:val="001D4BC6"/>
    <w:rsid w:val="00254912"/>
    <w:rsid w:val="00277FBB"/>
    <w:rsid w:val="003F3FC5"/>
    <w:rsid w:val="0043353B"/>
    <w:rsid w:val="007411CD"/>
    <w:rsid w:val="0076719A"/>
    <w:rsid w:val="00B11365"/>
    <w:rsid w:val="00B4646C"/>
    <w:rsid w:val="00B71CF4"/>
    <w:rsid w:val="00D33713"/>
    <w:rsid w:val="00E3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C1D9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CF4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46C"/>
  </w:style>
  <w:style w:type="paragraph" w:styleId="Footer">
    <w:name w:val="footer"/>
    <w:basedOn w:val="Normal"/>
    <w:link w:val="FooterChar"/>
    <w:uiPriority w:val="99"/>
    <w:unhideWhenUsed/>
    <w:rsid w:val="00B46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46C"/>
  </w:style>
  <w:style w:type="paragraph" w:styleId="BalloonText">
    <w:name w:val="Balloon Text"/>
    <w:basedOn w:val="Normal"/>
    <w:link w:val="BalloonTextChar"/>
    <w:uiPriority w:val="99"/>
    <w:semiHidden/>
    <w:unhideWhenUsed/>
    <w:rsid w:val="00B464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6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CF4"/>
    <w:pPr>
      <w:ind w:left="720"/>
      <w:contextualSpacing/>
    </w:pPr>
  </w:style>
  <w:style w:type="table" w:styleId="TableGrid">
    <w:name w:val="Table Grid"/>
    <w:basedOn w:val="TableNormal"/>
    <w:uiPriority w:val="59"/>
    <w:rsid w:val="00B71CF4"/>
    <w:rPr>
      <w:rFonts w:ascii="Century Gothic" w:hAnsi="Century Gothic"/>
      <w:color w:val="000000" w:themeColor="text1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miller/Downloads/EZShield%20Fraud%20Protection%20Letterhead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927B17-5D49-1648-AF8F-A3D34048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EZShield Fraud Protection Letterhead (4).dotx</Template>
  <TotalTime>1</TotalTime>
  <Pages>4</Pages>
  <Words>558</Words>
  <Characters>3183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EZShield, Inc.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Miller</dc:creator>
  <cp:keywords/>
  <dc:description/>
  <cp:lastModifiedBy>John Miller</cp:lastModifiedBy>
  <cp:revision>2</cp:revision>
  <cp:lastPrinted>2013-10-28T16:34:00Z</cp:lastPrinted>
  <dcterms:created xsi:type="dcterms:W3CDTF">2016-01-27T14:17:00Z</dcterms:created>
  <dcterms:modified xsi:type="dcterms:W3CDTF">2016-01-27T14:17:00Z</dcterms:modified>
</cp:coreProperties>
</file>